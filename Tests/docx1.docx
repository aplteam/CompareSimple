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11" w:rsidRDefault="00C85F11" w:rsidP="00C85F11">
      <w:pPr>
        <w:pStyle w:val="Heading1"/>
      </w:pPr>
      <w:r>
        <w:t>RTF Example</w:t>
      </w:r>
    </w:p>
    <w:p w:rsidR="00C85F11" w:rsidRDefault="00C85F11" w:rsidP="00C85F11">
      <w:r>
        <w:t xml:space="preserve">This is a </w:t>
      </w:r>
      <w:r w:rsidRPr="00103BFE">
        <w:rPr>
          <w:b/>
        </w:rPr>
        <w:t>simple RTF file</w:t>
      </w:r>
      <w:r>
        <w:t xml:space="preserve"> with a couple of </w:t>
      </w:r>
      <w:proofErr w:type="spellStart"/>
      <w:r w:rsidRPr="00103BFE">
        <w:rPr>
          <w:i/>
        </w:rPr>
        <w:t>markups</w:t>
      </w:r>
      <w:proofErr w:type="spellEnd"/>
      <w:r>
        <w:t>.</w:t>
      </w:r>
    </w:p>
    <w:p w:rsidR="00C85F11" w:rsidRDefault="00C85F11" w:rsidP="00C85F11">
      <w:r>
        <w:t xml:space="preserve">APL code: </w:t>
      </w:r>
      <w:r w:rsidRPr="00103BFE">
        <w:rPr>
          <w:rFonts w:ascii="APL385 Unicode" w:hAnsi="APL385 Unicode"/>
        </w:rPr>
        <w:t>prim</w:t>
      </w:r>
      <w:proofErr w:type="gramStart"/>
      <w:r w:rsidRPr="00103BFE">
        <w:rPr>
          <w:rFonts w:ascii="APL385 Unicode" w:hAnsi="APL385 Unicode"/>
        </w:rPr>
        <w:t>←{</w:t>
      </w:r>
      <w:proofErr w:type="gramEnd"/>
      <w:r w:rsidRPr="00103BFE">
        <w:rPr>
          <w:rFonts w:ascii="APL385 Unicode" w:hAnsi="APL385 Unicode"/>
        </w:rPr>
        <w:t>{</w:t>
      </w:r>
      <w:r w:rsidRPr="00103BFE">
        <w:rPr>
          <w:rFonts w:ascii="APL385 Unicode" w:hAnsi="APL385 Unicode" w:cs="Cambria Math"/>
        </w:rPr>
        <w:t>⍵</w:t>
      </w:r>
      <w:r w:rsidRPr="00103BFE">
        <w:rPr>
          <w:rFonts w:ascii="APL385 Unicode" w:hAnsi="APL385 Unicode"/>
        </w:rPr>
        <w:t>/</w:t>
      </w:r>
      <w:r w:rsidRPr="00103BFE">
        <w:rPr>
          <w:rFonts w:ascii="APL385 Unicode" w:hAnsi="APL385 Unicode" w:cs="Cambria Math"/>
        </w:rPr>
        <w:t>⍨</w:t>
      </w:r>
      <w:r w:rsidRPr="00103BFE">
        <w:rPr>
          <w:rFonts w:ascii="APL385 Unicode" w:hAnsi="APL385 Unicode"/>
        </w:rPr>
        <w:t>2=+</w:t>
      </w:r>
      <w:r w:rsidRPr="00103BFE">
        <w:rPr>
          <w:rFonts w:ascii="APL385 Unicode" w:hAnsi="APL385 Unicode" w:cs="Cambria Math"/>
        </w:rPr>
        <w:t>⌿</w:t>
      </w:r>
      <w:r w:rsidRPr="00103BFE">
        <w:rPr>
          <w:rFonts w:ascii="APL385 Unicode" w:hAnsi="APL385 Unicode"/>
        </w:rPr>
        <w:t>0=</w:t>
      </w:r>
      <w:r w:rsidRPr="00103BFE">
        <w:rPr>
          <w:rFonts w:ascii="APL385 Unicode" w:hAnsi="APL385 Unicode" w:cs="Cambria Math"/>
        </w:rPr>
        <w:t>⍵∘</w:t>
      </w:r>
      <w:r w:rsidRPr="00103BFE">
        <w:rPr>
          <w:rFonts w:ascii="APL385 Unicode" w:hAnsi="APL385 Unicode"/>
        </w:rPr>
        <w:t>.|</w:t>
      </w:r>
      <w:r w:rsidRPr="00103BFE">
        <w:rPr>
          <w:rFonts w:ascii="APL385 Unicode" w:hAnsi="APL385 Unicode" w:cs="Cambria Math"/>
        </w:rPr>
        <w:t>⍵</w:t>
      </w:r>
      <w:r w:rsidRPr="00103BFE">
        <w:rPr>
          <w:rFonts w:ascii="APL385 Unicode" w:hAnsi="APL385 Unicode"/>
        </w:rPr>
        <w:t>}</w:t>
      </w:r>
      <w:r w:rsidRPr="00103BFE">
        <w:rPr>
          <w:rFonts w:ascii="APL385 Unicode" w:hAnsi="APL385 Unicode" w:cs="Cambria Math"/>
        </w:rPr>
        <w:t>⍳⍵</w:t>
      </w:r>
      <w:r w:rsidRPr="00103BFE">
        <w:rPr>
          <w:rFonts w:ascii="APL385 Unicode" w:hAnsi="APL385 Unicode"/>
        </w:rPr>
        <w:t>}</w:t>
      </w:r>
    </w:p>
    <w:p w:rsidR="00C85F11" w:rsidRDefault="00C85F11" w:rsidP="00C85F11">
      <w:pPr>
        <w:pStyle w:val="NoSpacing"/>
      </w:pPr>
      <w:r>
        <w:t>Works!</w:t>
      </w:r>
    </w:p>
    <w:p w:rsidR="000665C4" w:rsidRDefault="000665C4">
      <w:bookmarkStart w:id="0" w:name="_GoBack"/>
      <w:bookmarkEnd w:id="0"/>
    </w:p>
    <w:sectPr w:rsidR="0006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11"/>
    <w:rsid w:val="00052189"/>
    <w:rsid w:val="000665C4"/>
    <w:rsid w:val="00236F1D"/>
    <w:rsid w:val="0037727F"/>
    <w:rsid w:val="006956F4"/>
    <w:rsid w:val="009E3B3E"/>
    <w:rsid w:val="00C85F11"/>
    <w:rsid w:val="00E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11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F1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5F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C85F11"/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11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F1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5F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C85F11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19386D32.dotm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2</cp:revision>
  <dcterms:created xsi:type="dcterms:W3CDTF">2014-04-15T19:14:00Z</dcterms:created>
  <dcterms:modified xsi:type="dcterms:W3CDTF">2014-04-15T19:14:00Z</dcterms:modified>
</cp:coreProperties>
</file>